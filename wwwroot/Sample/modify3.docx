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E8D3" w14:textId="77777777" w:rsidR="006F31FE" w:rsidRDefault="00A41024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2D61AE36" w14:textId="77777777" w:rsidR="006F31FE" w:rsidRDefault="00A41024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年充電起飛計畫</w:t>
      </w: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6F31FE" w14:paraId="22DD80CE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1301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B96C87C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95FC97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F07E188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63EC7B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07425DE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2F845E11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3196F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A136C72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634494D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ECDA6E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029EA6E8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97D2F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0E420BB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C889AA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560F87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2A1E3DF7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5C53C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01C560F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761BFD63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BEF44" w14:textId="77777777" w:rsidR="006F31FE" w:rsidRDefault="00A41024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56E8EE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C32DB82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6F31FE" w14:paraId="262A12C5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C636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C4DA36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F4263A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A6B6C65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656A1F79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ECC42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38EDEC3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04B011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DE32BC1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F127211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AEBFAF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FC5751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6AEA7DA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70224ABD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65786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987F1B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150F6F6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1F387F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C7472A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01E6BB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FD70EB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6E1D12C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1B0BB1DE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A38FB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D88ECFF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8F8B731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898DAB8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267C207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35037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191B28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33AAD2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B2CF33D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6F31FE" w14:paraId="2796C3F6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521C9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1DDF3C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09B1A7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8F12EA2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6F31FE" w14:paraId="731B5C54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8764D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0F622E" w14:textId="77777777" w:rsidR="006F31FE" w:rsidRDefault="00A41024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外訓機構名稱</w:t>
            </w:r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含統編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B36625D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06879F3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6F31FE" w14:paraId="552C9923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208DC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80AD3FC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52735252" w14:textId="77777777" w:rsidR="006F31FE" w:rsidRDefault="00A41024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2D2A03A9" w14:textId="77777777" w:rsidR="006F31FE" w:rsidRDefault="00A41024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DB2523" w14:textId="77777777" w:rsidR="006F31FE" w:rsidRDefault="006F31FE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2AFBC35C" w14:textId="77777777" w:rsidR="006F31FE" w:rsidRDefault="00A41024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112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17826CA0" w14:textId="77777777" w:rsidR="006F31FE" w:rsidRDefault="006F31FE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018E058E" w14:textId="77777777" w:rsidR="006F31FE" w:rsidRDefault="00A41024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4077BA61" w14:textId="77777777" w:rsidR="006F31FE" w:rsidRDefault="00A41024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ABFAD" wp14:editId="134826EB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DA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4C35F202" w14:textId="77777777" w:rsidR="006F31FE" w:rsidRDefault="00A41024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4C9202B4" w14:textId="77777777" w:rsidR="006F31FE" w:rsidRDefault="00A41024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6F31FE" w14:paraId="0355E0ED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7E9447" w14:textId="77777777" w:rsidR="006F31FE" w:rsidRDefault="00A41024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0B15F3" w14:textId="77777777" w:rsidR="006F31FE" w:rsidRDefault="00A41024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6F31FE" w14:paraId="78345186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0A288D1" w14:textId="77777777" w:rsidR="006F31FE" w:rsidRDefault="006F31FE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676D8D" w14:textId="77777777" w:rsidR="006F31FE" w:rsidRDefault="006F31FE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E299D6" w14:textId="77777777" w:rsidR="006F31FE" w:rsidRDefault="006F31FE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0A287705" w14:textId="77777777" w:rsidR="006F31FE" w:rsidRDefault="006F31FE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6F31F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2167" w14:textId="77777777" w:rsidR="00000000" w:rsidRDefault="00A41024">
      <w:pPr>
        <w:rPr>
          <w:rFonts w:hint="eastAsia"/>
        </w:rPr>
      </w:pPr>
      <w:r>
        <w:separator/>
      </w:r>
    </w:p>
  </w:endnote>
  <w:endnote w:type="continuationSeparator" w:id="0">
    <w:p w14:paraId="6277CA8F" w14:textId="77777777" w:rsidR="00000000" w:rsidRDefault="00A410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BB65" w14:textId="77777777" w:rsidR="00000000" w:rsidRDefault="00A410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2FF489" w14:textId="77777777" w:rsidR="00000000" w:rsidRDefault="00A4102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31FE"/>
    <w:rsid w:val="006F31FE"/>
    <w:rsid w:val="00A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2BF5"/>
  <w15:docId w15:val="{C3950A1A-EAA5-48F9-A360-81B3BC5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annotation text"/>
    <w:basedOn w:val="Standard"/>
    <w:rPr>
      <w:szCs w:val="21"/>
    </w:rPr>
  </w:style>
  <w:style w:type="paragraph" w:styleId="a9">
    <w:name w:val="annotation subject"/>
    <w:basedOn w:val="a8"/>
    <w:next w:val="a8"/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a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b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c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  <w:style w:type="character" w:styleId="ad">
    <w:name w:val="annotation reference"/>
    <w:rPr>
      <w:sz w:val="18"/>
      <w:szCs w:val="18"/>
    </w:rPr>
  </w:style>
  <w:style w:type="character" w:customStyle="1" w:styleId="ae">
    <w:name w:val="註解文字 字元"/>
    <w:rPr>
      <w:kern w:val="3"/>
      <w:sz w:val="24"/>
      <w:szCs w:val="21"/>
      <w:lang w:bidi="hi-IN"/>
    </w:rPr>
  </w:style>
  <w:style w:type="character" w:customStyle="1" w:styleId="af">
    <w:name w:val="註解主旨 字元"/>
    <w:rPr>
      <w:b/>
      <w:bCs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2023-04-24T09:13:00Z</dcterms:created>
  <dcterms:modified xsi:type="dcterms:W3CDTF">2023-04-24T09:13:00Z</dcterms:modified>
</cp:coreProperties>
</file>